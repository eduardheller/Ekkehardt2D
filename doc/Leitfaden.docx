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10" w:rsidRPr="00C36ABA" w:rsidRDefault="00161DF3" w:rsidP="00161DF3">
      <w:pPr>
        <w:pStyle w:val="Titel"/>
        <w:rPr>
          <w:rStyle w:val="IntensiverVerweis"/>
        </w:rPr>
      </w:pPr>
      <w:proofErr w:type="spellStart"/>
      <w:r w:rsidRPr="00C36ABA">
        <w:rPr>
          <w:rStyle w:val="IntensiverVerweis"/>
        </w:rPr>
        <w:t>Ekkehardt</w:t>
      </w:r>
      <w:proofErr w:type="spellEnd"/>
      <w:r w:rsidRPr="00C36ABA">
        <w:rPr>
          <w:rStyle w:val="IntensiverVerweis"/>
        </w:rPr>
        <w:t xml:space="preserve"> Fighter</w:t>
      </w:r>
    </w:p>
    <w:p w:rsidR="00161DF3" w:rsidRDefault="00161DF3" w:rsidP="00161DF3">
      <w:pPr>
        <w:pStyle w:val="berschrift1"/>
      </w:pPr>
      <w:r>
        <w:t>Spielidee</w:t>
      </w:r>
    </w:p>
    <w:p w:rsidR="0040086D" w:rsidRPr="0040086D" w:rsidRDefault="0040086D" w:rsidP="0040086D">
      <w:r>
        <w:t xml:space="preserve">Es wird eine Spielwelt durchlaufen und dabei müssen </w:t>
      </w:r>
      <w:proofErr w:type="spellStart"/>
      <w:r>
        <w:t>NPC‘s</w:t>
      </w:r>
      <w:proofErr w:type="spellEnd"/>
      <w:r>
        <w:t xml:space="preserve"> besiegt werden. </w:t>
      </w:r>
      <w:proofErr w:type="gramStart"/>
      <w:r w:rsidR="00E43719">
        <w:t>Das</w:t>
      </w:r>
      <w:proofErr w:type="gramEnd"/>
      <w:r w:rsidR="00E43719">
        <w:t xml:space="preserve"> Level ist fortlaufend und wird in Abschnitten unterteilt anspruchsvoller. Es ist möglich das Spiel alleine oder mit einem Mitspieler zu spielen. Dabei wird im Team gemeinsam gegen die </w:t>
      </w:r>
      <w:proofErr w:type="spellStart"/>
      <w:r w:rsidR="00E43719">
        <w:t>NPC’s</w:t>
      </w:r>
      <w:proofErr w:type="spellEnd"/>
      <w:r w:rsidR="00E43719">
        <w:t xml:space="preserve"> gekämpft. Den Abschluss eines Spielabschnitts bildet ein Kampf gegen einen besonders starken NPC. Die spielbaren Charaktere haben jeweils 3 unterschiedliche Fähigkeiten. </w:t>
      </w:r>
      <w:proofErr w:type="spellStart"/>
      <w:r w:rsidR="0031669B">
        <w:t>NPC’s</w:t>
      </w:r>
      <w:proofErr w:type="spellEnd"/>
      <w:r w:rsidR="0031669B">
        <w:t xml:space="preserve"> lassen Gegenstände fallen, mit denen man die Spielercharaktere verbessern kann.</w:t>
      </w:r>
      <w:r w:rsidR="00426E04">
        <w:t xml:space="preserve"> Nachdem </w:t>
      </w:r>
      <w:proofErr w:type="gramStart"/>
      <w:r w:rsidR="00426E04">
        <w:t>das</w:t>
      </w:r>
      <w:proofErr w:type="gramEnd"/>
      <w:r w:rsidR="00426E04">
        <w:t xml:space="preserve"> dritte Level erfolgreich beendet wurde, fängt das Spiel</w:t>
      </w:r>
      <w:r w:rsidR="0075189E">
        <w:t xml:space="preserve"> wieder von vorne,</w:t>
      </w:r>
      <w:r w:rsidR="00426E04">
        <w:t xml:space="preserve"> mit</w:t>
      </w:r>
      <w:r w:rsidR="0075189E">
        <w:t xml:space="preserve"> einem</w:t>
      </w:r>
      <w:r w:rsidR="00426E04">
        <w:t xml:space="preserve"> </w:t>
      </w:r>
      <w:r w:rsidR="0075189E">
        <w:t>erhöhten</w:t>
      </w:r>
      <w:r w:rsidR="00426E04">
        <w:t xml:space="preserve"> Schwierigkeitsgrad</w:t>
      </w:r>
      <w:r w:rsidR="0075189E">
        <w:t>, an</w:t>
      </w:r>
      <w:r w:rsidR="00426E04">
        <w:t xml:space="preserve">. Der </w:t>
      </w:r>
      <w:proofErr w:type="spellStart"/>
      <w:r w:rsidR="00426E04">
        <w:t>Highscore</w:t>
      </w:r>
      <w:proofErr w:type="spellEnd"/>
      <w:r w:rsidR="00426E04">
        <w:t xml:space="preserve"> erhöht sich durch das Töten der Gegner.</w:t>
      </w:r>
      <w:r w:rsidR="0031669B">
        <w:t xml:space="preserve"> </w:t>
      </w:r>
    </w:p>
    <w:p w:rsidR="00161DF3" w:rsidRDefault="00161DF3" w:rsidP="00161DF3">
      <w:pPr>
        <w:pStyle w:val="berschrift1"/>
      </w:pPr>
      <w:r>
        <w:t>Spielaufbau</w:t>
      </w:r>
    </w:p>
    <w:p w:rsidR="0040086D" w:rsidRPr="0040086D" w:rsidRDefault="0040086D" w:rsidP="0040086D">
      <w:r>
        <w:t>Die Spielwel</w:t>
      </w:r>
      <w:r w:rsidR="00E43719">
        <w:t xml:space="preserve">t besteht aus einer </w:t>
      </w:r>
      <w:r w:rsidR="003E6067">
        <w:t>2</w:t>
      </w:r>
      <w:r w:rsidR="0031669B">
        <w:t xml:space="preserve">½ </w:t>
      </w:r>
      <w:r w:rsidR="00E43719">
        <w:t xml:space="preserve">D Side scroll Umgebung. </w:t>
      </w:r>
      <w:r w:rsidR="0031669B">
        <w:t xml:space="preserve">Die Charaktere bewegen sich in dieser von links nach rechts um an das Ende des Levels zu gelangen. </w:t>
      </w:r>
    </w:p>
    <w:p w:rsidR="00E43719" w:rsidRDefault="00E43719" w:rsidP="00E43719">
      <w:pPr>
        <w:pStyle w:val="berschrift1"/>
      </w:pPr>
      <w:r>
        <w:t>Spielwelt</w:t>
      </w:r>
    </w:p>
    <w:p w:rsidR="001C41EC" w:rsidRPr="00C36ABA" w:rsidRDefault="001C41EC" w:rsidP="001C41EC">
      <w:r w:rsidRPr="00C36ABA">
        <w:t xml:space="preserve">Level 1:  Wald </w:t>
      </w:r>
    </w:p>
    <w:p w:rsidR="001C41EC" w:rsidRPr="00C36ABA" w:rsidRDefault="001C41EC" w:rsidP="001C41EC">
      <w:r w:rsidRPr="00C36ABA">
        <w:t>Level 2: Vorstadt</w:t>
      </w:r>
    </w:p>
    <w:p w:rsidR="001C41EC" w:rsidRPr="00C36ABA" w:rsidRDefault="001C41EC" w:rsidP="001C41EC">
      <w:r w:rsidRPr="00C36ABA">
        <w:t>Level 3: Stadt (</w:t>
      </w:r>
      <w:proofErr w:type="spellStart"/>
      <w:r w:rsidRPr="00C36ABA">
        <w:t>Bosslevel</w:t>
      </w:r>
      <w:proofErr w:type="spellEnd"/>
      <w:r w:rsidRPr="00C36ABA">
        <w:t>)</w:t>
      </w:r>
    </w:p>
    <w:p w:rsidR="00E43719" w:rsidRDefault="00E43719" w:rsidP="00161DF3">
      <w:pPr>
        <w:pStyle w:val="berschrift1"/>
      </w:pPr>
      <w:r>
        <w:t>Steuerung</w:t>
      </w:r>
    </w:p>
    <w:tbl>
      <w:tblPr>
        <w:tblStyle w:val="Gitternetztabelle3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ABA" w:rsidTr="00C36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C36ABA" w:rsidRDefault="00C36ABA" w:rsidP="00C36ABA">
            <w:r>
              <w:t>Bewegung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1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2</w:t>
            </w:r>
          </w:p>
        </w:tc>
      </w:tr>
      <w:tr w:rsidR="00C36ABA" w:rsidTr="00C3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r>
              <w:t>Bewegen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Pfeiltasten</w:t>
            </w:r>
          </w:p>
        </w:tc>
      </w:tr>
      <w:tr w:rsidR="00C36ABA" w:rsidTr="00C36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r>
              <w:t>Springen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Leertaste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 xml:space="preserve"> 0</w:t>
            </w:r>
          </w:p>
        </w:tc>
      </w:tr>
      <w:tr w:rsidR="00C36ABA" w:rsidTr="00C3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r>
              <w:t>Schlagen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 xml:space="preserve"> 4</w:t>
            </w:r>
          </w:p>
        </w:tc>
      </w:tr>
      <w:tr w:rsidR="00C36ABA" w:rsidTr="00C36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r>
              <w:t>Fernkampf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 xml:space="preserve"> 8</w:t>
            </w:r>
          </w:p>
        </w:tc>
      </w:tr>
      <w:tr w:rsidR="00C36ABA" w:rsidTr="00C3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proofErr w:type="spellStart"/>
            <w:r>
              <w:t>Ability</w:t>
            </w:r>
            <w:proofErr w:type="spellEnd"/>
            <w:r>
              <w:t xml:space="preserve"> 1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 xml:space="preserve"> 5</w:t>
            </w:r>
          </w:p>
        </w:tc>
      </w:tr>
      <w:tr w:rsidR="00C36ABA" w:rsidTr="00C36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ABA" w:rsidRDefault="00C36ABA" w:rsidP="00C36ABA">
            <w:proofErr w:type="spellStart"/>
            <w:r>
              <w:t>Ability</w:t>
            </w:r>
            <w:proofErr w:type="spellEnd"/>
            <w:r>
              <w:t xml:space="preserve"> 2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021" w:type="dxa"/>
          </w:tcPr>
          <w:p w:rsidR="00C36ABA" w:rsidRDefault="00C36ABA" w:rsidP="00C36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r>
              <w:t>6</w:t>
            </w:r>
          </w:p>
        </w:tc>
      </w:tr>
    </w:tbl>
    <w:p w:rsidR="0075189E" w:rsidRPr="0075189E" w:rsidRDefault="00161DF3" w:rsidP="00C36ABA">
      <w:pPr>
        <w:pStyle w:val="berschrift1"/>
      </w:pPr>
      <w:r>
        <w:t>Charaktere</w:t>
      </w:r>
    </w:p>
    <w:p w:rsidR="00161DF3" w:rsidRDefault="00E17F9D" w:rsidP="00E43719">
      <w:pPr>
        <w:pStyle w:val="berschrift2"/>
      </w:pPr>
      <w:r>
        <w:t>Eigenschaften</w:t>
      </w:r>
    </w:p>
    <w:p w:rsidR="0075189E" w:rsidRDefault="0075189E" w:rsidP="0075189E">
      <w:r w:rsidRPr="00C36ABA">
        <w:rPr>
          <w:rStyle w:val="IntensiveHervorhebung"/>
        </w:rPr>
        <w:t>Leben</w:t>
      </w:r>
      <w:r>
        <w:t xml:space="preserve">: 5 </w:t>
      </w:r>
      <w:r w:rsidR="00C36ABA">
        <w:t>Herzen</w:t>
      </w:r>
      <w:r>
        <w:t xml:space="preserve">. Man verliert </w:t>
      </w:r>
      <w:r w:rsidR="00C36ABA">
        <w:t>Herzen durch die Gegner</w:t>
      </w:r>
    </w:p>
    <w:p w:rsidR="00E17F9D" w:rsidRDefault="0075189E" w:rsidP="0075189E">
      <w:r w:rsidRPr="00C36ABA">
        <w:rPr>
          <w:rStyle w:val="IntensiveHervorhebung"/>
        </w:rPr>
        <w:t>Energiebalken</w:t>
      </w:r>
      <w:r>
        <w:t xml:space="preserve">: Wenn </w:t>
      </w:r>
      <w:r w:rsidR="00C36ABA">
        <w:t>der Balken voll ist</w:t>
      </w:r>
      <w:r>
        <w:t xml:space="preserve"> da</w:t>
      </w:r>
      <w:r w:rsidR="004F0AFD">
        <w:t xml:space="preserve">nn kann man </w:t>
      </w:r>
      <w:r w:rsidR="00C36ABA">
        <w:t xml:space="preserve">eine </w:t>
      </w:r>
      <w:proofErr w:type="spellStart"/>
      <w:r w:rsidR="004F0AFD">
        <w:t>Ability</w:t>
      </w:r>
      <w:proofErr w:type="spellEnd"/>
      <w:r w:rsidR="004F0AFD">
        <w:t xml:space="preserve"> benutzen</w:t>
      </w:r>
      <w:r>
        <w:t xml:space="preserve">, wenn </w:t>
      </w:r>
      <w:r w:rsidR="00C36ABA">
        <w:t xml:space="preserve">es </w:t>
      </w:r>
      <w:r>
        <w:t>leer</w:t>
      </w:r>
      <w:r w:rsidR="00C36ABA">
        <w:t xml:space="preserve"> ist</w:t>
      </w:r>
      <w:r>
        <w:t xml:space="preserve"> dann lädt es </w:t>
      </w:r>
      <w:r w:rsidR="00C36ABA">
        <w:t xml:space="preserve">über Zeit, </w:t>
      </w:r>
      <w:r>
        <w:t xml:space="preserve">in Abhängigkeit von der </w:t>
      </w:r>
      <w:proofErr w:type="spellStart"/>
      <w:r>
        <w:t>Ability</w:t>
      </w:r>
      <w:proofErr w:type="spellEnd"/>
      <w:r w:rsidR="00C36ABA">
        <w:t>, nach</w:t>
      </w:r>
      <w:r>
        <w:t>.</w:t>
      </w:r>
    </w:p>
    <w:p w:rsidR="00C36ABA" w:rsidRPr="0075189E" w:rsidRDefault="00C36ABA" w:rsidP="0075189E"/>
    <w:p w:rsidR="00E17F9D" w:rsidRDefault="00161DF3" w:rsidP="0075189E">
      <w:pPr>
        <w:pStyle w:val="berschrift1"/>
      </w:pPr>
      <w:r>
        <w:lastRenderedPageBreak/>
        <w:t>Fähigkeiten</w:t>
      </w:r>
    </w:p>
    <w:p w:rsidR="00E17F9D" w:rsidRDefault="00E17F9D" w:rsidP="00E17F9D">
      <w:pPr>
        <w:rPr>
          <w:rStyle w:val="Fett"/>
        </w:rPr>
      </w:pPr>
      <w:r w:rsidRPr="00E17F9D">
        <w:rPr>
          <w:rStyle w:val="IntensiveHervorhebung"/>
        </w:rPr>
        <w:t>BEWEGEN</w:t>
      </w:r>
      <w:r>
        <w:t xml:space="preserve">: </w:t>
      </w:r>
      <w:r>
        <w:t xml:space="preserve">Besitzt </w:t>
      </w:r>
      <w:r>
        <w:rPr>
          <w:rStyle w:val="Fett"/>
        </w:rPr>
        <w:t>Laufgeschwindigkeit</w:t>
      </w:r>
      <w:r>
        <w:rPr>
          <w:rStyle w:val="Fett"/>
        </w:rPr>
        <w:t xml:space="preserve"> </w:t>
      </w:r>
      <w:r w:rsidRPr="00E17F9D">
        <w:t>als Eigenschaft</w:t>
      </w:r>
      <w:r>
        <w:rPr>
          <w:rStyle w:val="Fett"/>
        </w:rPr>
        <w:t>.</w:t>
      </w:r>
    </w:p>
    <w:p w:rsidR="00E17F9D" w:rsidRPr="00E17F9D" w:rsidRDefault="00E17F9D" w:rsidP="00E17F9D">
      <w:pPr>
        <w:rPr>
          <w:b/>
          <w:bCs/>
          <w:color w:val="000000" w:themeColor="text1"/>
        </w:rPr>
      </w:pPr>
      <w:r w:rsidRPr="00E17F9D">
        <w:rPr>
          <w:rStyle w:val="IntensiveHervorhebung"/>
        </w:rPr>
        <w:t>SPRINGEN</w:t>
      </w:r>
      <w:r>
        <w:rPr>
          <w:rStyle w:val="Fett"/>
        </w:rPr>
        <w:t xml:space="preserve">: </w:t>
      </w:r>
      <w:r w:rsidRPr="00E17F9D">
        <w:t>Besitzt</w:t>
      </w:r>
      <w:r>
        <w:rPr>
          <w:rStyle w:val="Fett"/>
        </w:rPr>
        <w:t xml:space="preserve"> Sprungstärke </w:t>
      </w:r>
      <w:r w:rsidRPr="00E17F9D">
        <w:t>als</w:t>
      </w:r>
      <w:r>
        <w:rPr>
          <w:rStyle w:val="Fett"/>
        </w:rPr>
        <w:t xml:space="preserve"> </w:t>
      </w:r>
      <w:r w:rsidRPr="00E17F9D">
        <w:t>Eigenschaft</w:t>
      </w:r>
      <w:r>
        <w:rPr>
          <w:rStyle w:val="Fett"/>
        </w:rPr>
        <w:t>.</w:t>
      </w:r>
    </w:p>
    <w:p w:rsidR="00E17F9D" w:rsidRDefault="0075189E" w:rsidP="0075189E">
      <w:r w:rsidRPr="00C36ABA">
        <w:rPr>
          <w:rStyle w:val="IntensiveHervorhebung"/>
        </w:rPr>
        <w:t>Schlag:</w:t>
      </w:r>
      <w:r>
        <w:t xml:space="preserve"> Normale Nahkampfattacke.</w:t>
      </w:r>
      <w:r w:rsidR="005E3B80">
        <w:t xml:space="preserve"> Kann von Folgenattacken gefolgt werden die stärker sind. (3er </w:t>
      </w:r>
      <w:proofErr w:type="spellStart"/>
      <w:r w:rsidR="005E3B80">
        <w:t>Kombo</w:t>
      </w:r>
      <w:proofErr w:type="spellEnd"/>
      <w:r w:rsidR="005E3B80">
        <w:t xml:space="preserve"> höchstens möglich).</w:t>
      </w:r>
      <w:r>
        <w:t xml:space="preserve"> </w:t>
      </w:r>
      <w:r w:rsidR="00E17F9D">
        <w:t xml:space="preserve">Besitzt </w:t>
      </w:r>
      <w:r w:rsidR="00E17F9D" w:rsidRPr="00E17F9D">
        <w:rPr>
          <w:rStyle w:val="Fett"/>
        </w:rPr>
        <w:t>Stärke</w:t>
      </w:r>
      <w:r w:rsidR="00E17F9D">
        <w:rPr>
          <w:rStyle w:val="Fett"/>
        </w:rPr>
        <w:t xml:space="preserve"> und Geschwindigkeit</w:t>
      </w:r>
      <w:r w:rsidR="00E17F9D">
        <w:t xml:space="preserve"> als Eigenschaft.</w:t>
      </w:r>
    </w:p>
    <w:p w:rsidR="00E17F9D" w:rsidRPr="00E17F9D" w:rsidRDefault="0075189E" w:rsidP="00E17F9D">
      <w:pPr>
        <w:rPr>
          <w:rStyle w:val="Fett"/>
        </w:rPr>
      </w:pPr>
      <w:r w:rsidRPr="00C36ABA">
        <w:rPr>
          <w:rStyle w:val="IntensiveHervorhebung"/>
        </w:rPr>
        <w:t>Fernkampf:</w:t>
      </w:r>
      <w:r w:rsidR="00C11D0A">
        <w:t xml:space="preserve"> Anzahl begrenzt. </w:t>
      </w:r>
      <w:r w:rsidR="00C36ABA">
        <w:t xml:space="preserve">Gegner </w:t>
      </w:r>
      <w:proofErr w:type="spellStart"/>
      <w:r w:rsidR="00C36ABA">
        <w:t>droppen</w:t>
      </w:r>
      <w:proofErr w:type="spellEnd"/>
      <w:r w:rsidR="00C36ABA">
        <w:t xml:space="preserve"> per Z</w:t>
      </w:r>
      <w:r w:rsidR="00C11D0A" w:rsidRPr="005E3B80">
        <w:t>ufall Munition.</w:t>
      </w:r>
      <w:r w:rsidR="00C36ABA">
        <w:t xml:space="preserve"> Verursacht halbes Herz Schaden.</w:t>
      </w:r>
      <w:r w:rsidR="00E17F9D">
        <w:br/>
        <w:t xml:space="preserve">Besitzt </w:t>
      </w:r>
      <w:r w:rsidR="00E17F9D" w:rsidRPr="00E17F9D">
        <w:rPr>
          <w:rStyle w:val="Fett"/>
        </w:rPr>
        <w:t>Stärke</w:t>
      </w:r>
      <w:r w:rsidR="00E17F9D">
        <w:rPr>
          <w:rStyle w:val="Fett"/>
        </w:rPr>
        <w:t xml:space="preserve"> und Geschwindigkeit</w:t>
      </w:r>
      <w:r w:rsidR="00E17F9D">
        <w:rPr>
          <w:rStyle w:val="Fett"/>
        </w:rPr>
        <w:t xml:space="preserve"> </w:t>
      </w:r>
      <w:r w:rsidR="00E17F9D" w:rsidRPr="00E17F9D">
        <w:t>als Eigenschaft</w:t>
      </w:r>
      <w:r w:rsidR="00E17F9D">
        <w:rPr>
          <w:rStyle w:val="Fett"/>
        </w:rPr>
        <w:t>.</w:t>
      </w:r>
    </w:p>
    <w:p w:rsidR="0075189E" w:rsidRPr="00E17F9D" w:rsidRDefault="0075189E" w:rsidP="0075189E">
      <w:pPr>
        <w:rPr>
          <w:b/>
          <w:bCs/>
          <w:color w:val="000000" w:themeColor="text1"/>
        </w:rPr>
      </w:pPr>
      <w:r w:rsidRPr="00C36ABA">
        <w:rPr>
          <w:rStyle w:val="IntensiveHervorhebung"/>
        </w:rPr>
        <w:t>Ability 1:</w:t>
      </w:r>
      <w:r w:rsidR="00C11D0A" w:rsidRPr="005E3B80">
        <w:t xml:space="preserve"> Superstrike</w:t>
      </w:r>
      <w:r w:rsidR="00E17F9D">
        <w:t xml:space="preserve">. </w:t>
      </w:r>
      <w:r w:rsidR="00E17F9D">
        <w:t xml:space="preserve">Besitzt </w:t>
      </w:r>
      <w:r w:rsidR="00E17F9D" w:rsidRPr="00E17F9D">
        <w:rPr>
          <w:rStyle w:val="Fett"/>
        </w:rPr>
        <w:t>Stärke</w:t>
      </w:r>
      <w:r w:rsidR="00E17F9D">
        <w:rPr>
          <w:rStyle w:val="Fett"/>
        </w:rPr>
        <w:t xml:space="preserve"> und Geschwindigkeit </w:t>
      </w:r>
      <w:r w:rsidR="00E17F9D" w:rsidRPr="00E17F9D">
        <w:t>als Eigenschaft</w:t>
      </w:r>
      <w:r w:rsidR="00E17F9D">
        <w:rPr>
          <w:rStyle w:val="Fett"/>
        </w:rPr>
        <w:t>.</w:t>
      </w:r>
    </w:p>
    <w:p w:rsidR="0075189E" w:rsidRPr="00E17F9D" w:rsidRDefault="0075189E" w:rsidP="0075189E">
      <w:pPr>
        <w:rPr>
          <w:b/>
          <w:bCs/>
          <w:color w:val="000000" w:themeColor="text1"/>
        </w:rPr>
      </w:pPr>
      <w:r w:rsidRPr="00C36ABA">
        <w:rPr>
          <w:rStyle w:val="IntensiveHervorhebung"/>
        </w:rPr>
        <w:t>Ability 2:</w:t>
      </w:r>
      <w:r w:rsidR="00C11D0A" w:rsidRPr="005E3B80">
        <w:t xml:space="preserve"> F</w:t>
      </w:r>
      <w:r w:rsidR="00C11D0A" w:rsidRPr="00C36ABA">
        <w:t>euerball aus den Händen</w:t>
      </w:r>
      <w:r w:rsidR="00E17F9D">
        <w:t xml:space="preserve">. </w:t>
      </w:r>
      <w:r w:rsidR="00E17F9D">
        <w:t xml:space="preserve">Besitzt </w:t>
      </w:r>
      <w:r w:rsidR="00E17F9D" w:rsidRPr="00E17F9D">
        <w:rPr>
          <w:rStyle w:val="Fett"/>
        </w:rPr>
        <w:t>Stärke</w:t>
      </w:r>
      <w:r w:rsidR="00E17F9D">
        <w:rPr>
          <w:rStyle w:val="Fett"/>
        </w:rPr>
        <w:t xml:space="preserve"> und Geschwindigkeit </w:t>
      </w:r>
      <w:r w:rsidR="00E17F9D" w:rsidRPr="00E17F9D">
        <w:t>als Eigenschaft</w:t>
      </w:r>
      <w:r w:rsidR="00E17F9D">
        <w:rPr>
          <w:rStyle w:val="Fett"/>
        </w:rPr>
        <w:t>.</w:t>
      </w:r>
    </w:p>
    <w:p w:rsidR="00161DF3" w:rsidRDefault="00161DF3" w:rsidP="00161DF3">
      <w:pPr>
        <w:pStyle w:val="berschrift1"/>
      </w:pPr>
      <w:proofErr w:type="spellStart"/>
      <w:r>
        <w:t>NPC’s</w:t>
      </w:r>
      <w:proofErr w:type="spellEnd"/>
      <w:r w:rsidR="00C11D0A">
        <w:t xml:space="preserve"> </w:t>
      </w:r>
    </w:p>
    <w:p w:rsidR="00C11D0A" w:rsidRDefault="00C11D0A" w:rsidP="00C11D0A">
      <w:r w:rsidRPr="00CF329E">
        <w:rPr>
          <w:rStyle w:val="IntensiveHervorhebung"/>
        </w:rPr>
        <w:t>Eigenschaft</w:t>
      </w:r>
      <w:r>
        <w:t>:</w:t>
      </w:r>
    </w:p>
    <w:p w:rsidR="00C11D0A" w:rsidRDefault="00C11D0A" w:rsidP="00C11D0A">
      <w:pPr>
        <w:pStyle w:val="Listenabsatz"/>
        <w:numPr>
          <w:ilvl w:val="0"/>
          <w:numId w:val="1"/>
        </w:numPr>
      </w:pPr>
      <w:r>
        <w:t>Stärke</w:t>
      </w:r>
    </w:p>
    <w:p w:rsidR="00C11D0A" w:rsidRDefault="00C11D0A" w:rsidP="00C11D0A">
      <w:pPr>
        <w:pStyle w:val="Listenabsatz"/>
        <w:numPr>
          <w:ilvl w:val="0"/>
          <w:numId w:val="1"/>
        </w:numPr>
      </w:pPr>
      <w:r>
        <w:t>Laufspeed</w:t>
      </w:r>
    </w:p>
    <w:p w:rsidR="00C11D0A" w:rsidRDefault="00C11D0A" w:rsidP="00C11D0A">
      <w:pPr>
        <w:pStyle w:val="Listenabsatz"/>
        <w:numPr>
          <w:ilvl w:val="0"/>
          <w:numId w:val="1"/>
        </w:numPr>
      </w:pPr>
      <w:r>
        <w:t>Leben</w:t>
      </w:r>
    </w:p>
    <w:p w:rsidR="00C11D0A" w:rsidRPr="00C11D0A" w:rsidRDefault="00C11D0A" w:rsidP="00C11D0A">
      <w:r w:rsidRPr="00CF329E">
        <w:rPr>
          <w:rStyle w:val="IntensiveHervorhebung"/>
        </w:rPr>
        <w:t>Gegnerarten</w:t>
      </w:r>
      <w:r>
        <w:t>:</w:t>
      </w:r>
    </w:p>
    <w:p w:rsidR="00CF329E" w:rsidRDefault="00CF329E" w:rsidP="003D0443">
      <w:pPr>
        <w:pStyle w:val="berschrift4"/>
      </w:pPr>
      <w:r>
        <w:t>Zombie Normal</w:t>
      </w:r>
    </w:p>
    <w:p w:rsidR="003D0443" w:rsidRDefault="003D0443" w:rsidP="003D0443">
      <w:pPr>
        <w:pStyle w:val="Listenabsatz"/>
        <w:numPr>
          <w:ilvl w:val="0"/>
          <w:numId w:val="1"/>
        </w:numPr>
      </w:pPr>
      <w:r>
        <w:t>1 Herz Stark</w:t>
      </w:r>
    </w:p>
    <w:p w:rsidR="003D0443" w:rsidRDefault="003D0443" w:rsidP="003D0443">
      <w:pPr>
        <w:pStyle w:val="Listenabsatz"/>
        <w:numPr>
          <w:ilvl w:val="0"/>
          <w:numId w:val="1"/>
        </w:numPr>
      </w:pPr>
      <w:r>
        <w:t>2 Speed</w:t>
      </w:r>
    </w:p>
    <w:p w:rsidR="003D0443" w:rsidRDefault="003D0443" w:rsidP="003D0443">
      <w:pPr>
        <w:pStyle w:val="Listenabsatz"/>
        <w:numPr>
          <w:ilvl w:val="0"/>
          <w:numId w:val="1"/>
        </w:numPr>
      </w:pPr>
      <w:r>
        <w:t>3 Herz Leben</w:t>
      </w:r>
    </w:p>
    <w:p w:rsidR="00C11D0A" w:rsidRDefault="004F0AFD" w:rsidP="003D0443">
      <w:pPr>
        <w:pStyle w:val="berschrift4"/>
      </w:pPr>
      <w:r>
        <w:t>Zombie Hund</w:t>
      </w:r>
    </w:p>
    <w:p w:rsidR="003D0443" w:rsidRDefault="003D0443" w:rsidP="003D0443">
      <w:pPr>
        <w:pStyle w:val="Listenabsatz"/>
        <w:numPr>
          <w:ilvl w:val="0"/>
          <w:numId w:val="1"/>
        </w:numPr>
      </w:pPr>
      <w:r>
        <w:t>1 Herz Stark</w:t>
      </w:r>
    </w:p>
    <w:p w:rsidR="003D0443" w:rsidRDefault="003D0443" w:rsidP="003D0443">
      <w:pPr>
        <w:pStyle w:val="Listenabsatz"/>
        <w:numPr>
          <w:ilvl w:val="0"/>
          <w:numId w:val="1"/>
        </w:numPr>
      </w:pPr>
      <w:r>
        <w:t>4</w:t>
      </w:r>
      <w:r>
        <w:t xml:space="preserve"> Speed</w:t>
      </w:r>
    </w:p>
    <w:p w:rsidR="003D0443" w:rsidRDefault="003D0443" w:rsidP="004F0AFD">
      <w:pPr>
        <w:pStyle w:val="Listenabsatz"/>
        <w:numPr>
          <w:ilvl w:val="0"/>
          <w:numId w:val="1"/>
        </w:numPr>
      </w:pPr>
      <w:r>
        <w:t>2</w:t>
      </w:r>
      <w:r>
        <w:t xml:space="preserve"> Herz Leben</w:t>
      </w:r>
    </w:p>
    <w:p w:rsidR="00161DF3" w:rsidRDefault="00161DF3" w:rsidP="00161DF3">
      <w:pPr>
        <w:pStyle w:val="berschrift1"/>
      </w:pPr>
      <w:r>
        <w:t>Gegenstände</w:t>
      </w:r>
    </w:p>
    <w:p w:rsidR="00C11D0A" w:rsidRPr="008435F0" w:rsidRDefault="00C11D0A" w:rsidP="003D0443">
      <w:pPr>
        <w:pStyle w:val="berschrift3"/>
        <w:rPr>
          <w:rStyle w:val="IntensiveHervorhebung"/>
        </w:rPr>
      </w:pPr>
      <w:r w:rsidRPr="008435F0">
        <w:rPr>
          <w:rStyle w:val="IntensiveHervorhebung"/>
        </w:rPr>
        <w:t>Munition</w:t>
      </w:r>
    </w:p>
    <w:p w:rsidR="00CF329E" w:rsidRPr="008435F0" w:rsidRDefault="008435F0" w:rsidP="003D0443">
      <w:pPr>
        <w:pStyle w:val="berschrift3"/>
        <w:rPr>
          <w:rStyle w:val="IntensiveHervorhebung"/>
        </w:rPr>
      </w:pPr>
      <w:r w:rsidRPr="008435F0">
        <w:rPr>
          <w:rStyle w:val="IntensiveHervorhebung"/>
        </w:rPr>
        <w:t>Herzkisten</w:t>
      </w:r>
    </w:p>
    <w:p w:rsidR="00CF329E" w:rsidRDefault="00CF329E" w:rsidP="00CF329E">
      <w:pPr>
        <w:pStyle w:val="berschrift1"/>
      </w:pPr>
      <w:r>
        <w:t>BOSS</w:t>
      </w:r>
    </w:p>
    <w:p w:rsidR="00CF329E" w:rsidRDefault="00CF329E" w:rsidP="00CF329E">
      <w:r w:rsidRPr="00CF329E">
        <w:rPr>
          <w:rStyle w:val="IntensiveHervorhebung"/>
        </w:rPr>
        <w:t>Boss</w:t>
      </w:r>
      <w:r>
        <w:t>: Riesen Zombie liegt auf dem Boden guckt nach links.</w:t>
      </w:r>
    </w:p>
    <w:p w:rsidR="00CF329E" w:rsidRPr="004F0AFD" w:rsidRDefault="00CF329E" w:rsidP="00CF329E">
      <w:r w:rsidRPr="008435F0">
        <w:rPr>
          <w:rStyle w:val="IntensiveHervorhebung"/>
        </w:rPr>
        <w:t>Bossattacken</w:t>
      </w:r>
      <w:r>
        <w:t>:</w:t>
      </w:r>
      <w:r w:rsidR="008435F0">
        <w:t xml:space="preserve"> </w:t>
      </w:r>
      <w:r>
        <w:t xml:space="preserve">Arm raustrecken und damit zu schlagen. Gelegentlich </w:t>
      </w:r>
      <w:r w:rsidR="008435F0">
        <w:t>Mund</w:t>
      </w:r>
      <w:r>
        <w:t xml:space="preserve"> auf und </w:t>
      </w:r>
      <w:r w:rsidR="008435F0">
        <w:t>Säure</w:t>
      </w:r>
      <w:r>
        <w:t xml:space="preserve"> spucken.</w:t>
      </w:r>
    </w:p>
    <w:p w:rsidR="00CF329E" w:rsidRDefault="00CF329E" w:rsidP="00161DF3"/>
    <w:p w:rsidR="00C11D0A" w:rsidRPr="00161DF3" w:rsidRDefault="00C11D0A" w:rsidP="00161DF3"/>
    <w:p w:rsidR="00161DF3" w:rsidRPr="00161DF3" w:rsidRDefault="00161DF3" w:rsidP="00161DF3"/>
    <w:p w:rsidR="00161DF3" w:rsidRPr="00161DF3" w:rsidRDefault="00161DF3" w:rsidP="00161DF3">
      <w:bookmarkStart w:id="0" w:name="_GoBack"/>
      <w:bookmarkEnd w:id="0"/>
    </w:p>
    <w:sectPr w:rsidR="00161DF3" w:rsidRPr="00161DF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A8" w:rsidRDefault="00F900A8" w:rsidP="00BF346E">
      <w:pPr>
        <w:spacing w:after="0" w:line="240" w:lineRule="auto"/>
      </w:pPr>
      <w:r>
        <w:separator/>
      </w:r>
    </w:p>
  </w:endnote>
  <w:endnote w:type="continuationSeparator" w:id="0">
    <w:p w:rsidR="00F900A8" w:rsidRDefault="00F900A8" w:rsidP="00BF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46E" w:rsidRDefault="00F900A8">
    <w:pPr>
      <w:pStyle w:val="Fuzeile"/>
    </w:pPr>
    <w:r>
      <w:fldChar w:fldCharType="begin"/>
    </w:r>
    <w:r>
      <w:instrText xml:space="preserve"> FIL</w:instrText>
    </w:r>
    <w:r>
      <w:instrText xml:space="preserve">ENAME \* MERGEFORMAT </w:instrText>
    </w:r>
    <w:r>
      <w:fldChar w:fldCharType="separate"/>
    </w:r>
    <w:r w:rsidR="00161DF3">
      <w:rPr>
        <w:noProof/>
      </w:rPr>
      <w:t>Dokument1</w:t>
    </w:r>
    <w:r>
      <w:rPr>
        <w:noProof/>
      </w:rPr>
      <w:fldChar w:fldCharType="end"/>
    </w:r>
    <w:r w:rsidR="00BF346E">
      <w:ptab w:relativeTo="margin" w:alignment="center" w:leader="none"/>
    </w:r>
    <w:r w:rsidR="00BF346E">
      <w:ptab w:relativeTo="margin" w:alignment="right" w:leader="none"/>
    </w:r>
    <w:r w:rsidR="00BF346E">
      <w:fldChar w:fldCharType="begin"/>
    </w:r>
    <w:r w:rsidR="00BF346E">
      <w:instrText xml:space="preserve"> PAGE  \* Arabic  \* MERGEFORMAT </w:instrText>
    </w:r>
    <w:r w:rsidR="00BF346E">
      <w:fldChar w:fldCharType="separate"/>
    </w:r>
    <w:r w:rsidR="003D0443">
      <w:rPr>
        <w:noProof/>
      </w:rPr>
      <w:t>3</w:t>
    </w:r>
    <w:r w:rsidR="00BF346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A8" w:rsidRDefault="00F900A8" w:rsidP="00BF346E">
      <w:pPr>
        <w:spacing w:after="0" w:line="240" w:lineRule="auto"/>
      </w:pPr>
      <w:r>
        <w:separator/>
      </w:r>
    </w:p>
  </w:footnote>
  <w:footnote w:type="continuationSeparator" w:id="0">
    <w:p w:rsidR="00F900A8" w:rsidRDefault="00F900A8" w:rsidP="00BF3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46E" w:rsidRDefault="00BF346E">
    <w:pPr>
      <w:pStyle w:val="Kopfzeile"/>
    </w:pPr>
    <w:r>
      <w:t>Programmierprojekt WS 14/15</w:t>
    </w:r>
    <w:r>
      <w:ptab w:relativeTo="margin" w:alignment="center" w:leader="none"/>
    </w:r>
    <w:r>
      <w:t xml:space="preserve">Team </w:t>
    </w:r>
    <w:proofErr w:type="spellStart"/>
    <w:r>
      <w:t>Ekkehardt</w:t>
    </w:r>
    <w:proofErr w:type="spellEnd"/>
    <w:r>
      <w:ptab w:relativeTo="margin" w:alignment="right" w:leader="none"/>
    </w:r>
    <w:r w:rsidR="00F900A8">
      <w:fldChar w:fldCharType="begin"/>
    </w:r>
    <w:r w:rsidR="00F900A8">
      <w:instrText xml:space="preserve"> DATE   \* MERGEFORMAT </w:instrText>
    </w:r>
    <w:r w:rsidR="00F900A8">
      <w:fldChar w:fldCharType="separate"/>
    </w:r>
    <w:r w:rsidR="00C36ABA">
      <w:rPr>
        <w:noProof/>
      </w:rPr>
      <w:t>20.10.2014</w:t>
    </w:r>
    <w:r w:rsidR="00F900A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7CE9F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8410208"/>
    <w:multiLevelType w:val="hybridMultilevel"/>
    <w:tmpl w:val="35AC8C30"/>
    <w:lvl w:ilvl="0" w:tplc="460CBA3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9EC6FD3"/>
    <w:multiLevelType w:val="hybridMultilevel"/>
    <w:tmpl w:val="242CFA1A"/>
    <w:lvl w:ilvl="0" w:tplc="A0766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F3"/>
    <w:rsid w:val="00161DF3"/>
    <w:rsid w:val="001C41EC"/>
    <w:rsid w:val="002336C8"/>
    <w:rsid w:val="0031669B"/>
    <w:rsid w:val="003D0443"/>
    <w:rsid w:val="003E6067"/>
    <w:rsid w:val="0040086D"/>
    <w:rsid w:val="0040236A"/>
    <w:rsid w:val="00426E04"/>
    <w:rsid w:val="004F0AFD"/>
    <w:rsid w:val="005E3B80"/>
    <w:rsid w:val="0075189E"/>
    <w:rsid w:val="007C5AFC"/>
    <w:rsid w:val="008435F0"/>
    <w:rsid w:val="00A07B7C"/>
    <w:rsid w:val="00B25AF8"/>
    <w:rsid w:val="00B64754"/>
    <w:rsid w:val="00BF346E"/>
    <w:rsid w:val="00C11D0A"/>
    <w:rsid w:val="00C358F5"/>
    <w:rsid w:val="00C36ABA"/>
    <w:rsid w:val="00CF329E"/>
    <w:rsid w:val="00D5671B"/>
    <w:rsid w:val="00D7002C"/>
    <w:rsid w:val="00D94A1C"/>
    <w:rsid w:val="00E17F9D"/>
    <w:rsid w:val="00E43719"/>
    <w:rsid w:val="00F900A8"/>
    <w:rsid w:val="00F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EE8444-7BA1-4FF8-8B0A-B81A2036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36ABA"/>
  </w:style>
  <w:style w:type="paragraph" w:styleId="berschrift1">
    <w:name w:val="heading 1"/>
    <w:basedOn w:val="Standard"/>
    <w:next w:val="Standard"/>
    <w:link w:val="berschrift1Zchn"/>
    <w:uiPriority w:val="9"/>
    <w:qFormat/>
    <w:rsid w:val="00C36AB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ABA"/>
    <w:pPr>
      <w:keepNext/>
      <w:keepLines/>
      <w:numPr>
        <w:ilvl w:val="1"/>
        <w:numId w:val="1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AB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6AB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6AB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6AB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6AB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6AB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6AB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3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346E"/>
  </w:style>
  <w:style w:type="paragraph" w:styleId="Fuzeile">
    <w:name w:val="footer"/>
    <w:basedOn w:val="Standard"/>
    <w:link w:val="FuzeileZchn"/>
    <w:uiPriority w:val="99"/>
    <w:unhideWhenUsed/>
    <w:rsid w:val="00BF3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346E"/>
  </w:style>
  <w:style w:type="character" w:styleId="Platzhaltertext">
    <w:name w:val="Placeholder Text"/>
    <w:basedOn w:val="Absatz-Standardschriftart"/>
    <w:uiPriority w:val="99"/>
    <w:semiHidden/>
    <w:rsid w:val="00BF346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6A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C36A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6A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A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C11D0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C36ABA"/>
    <w:rPr>
      <w:b/>
      <w:bCs/>
      <w:smallCaps/>
      <w:u w:val="single"/>
    </w:rPr>
  </w:style>
  <w:style w:type="table" w:styleId="Tabellenraster">
    <w:name w:val="Table Grid"/>
    <w:basedOn w:val="NormaleTabelle"/>
    <w:uiPriority w:val="39"/>
    <w:rsid w:val="00C36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36A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6A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6A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6A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6A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6A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6A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36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6A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6ABA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36ABA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36ABA"/>
    <w:rPr>
      <w:i/>
      <w:iCs/>
      <w:color w:val="auto"/>
    </w:rPr>
  </w:style>
  <w:style w:type="paragraph" w:styleId="KeinLeerraum">
    <w:name w:val="No Spacing"/>
    <w:uiPriority w:val="1"/>
    <w:qFormat/>
    <w:rsid w:val="00C36AB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36A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36AB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6A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6ABA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36AB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36ABA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36ABA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C36ABA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36ABA"/>
    <w:pPr>
      <w:outlineLvl w:val="9"/>
    </w:pPr>
  </w:style>
  <w:style w:type="table" w:styleId="Gitternetztabelle1hellAkzent3">
    <w:name w:val="Grid Table 1 Light Accent 3"/>
    <w:basedOn w:val="NormaleTabelle"/>
    <w:uiPriority w:val="46"/>
    <w:rsid w:val="00C36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C36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C36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C36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loudstation\Uni\2014_WS\Programmierprojekt\Vorlage%20Programmierprojekt%20WS%2014-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71D59-E7C6-404B-A518-27DA2703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Programmierprojekt WS 14-15.dotx</Template>
  <TotalTime>0</TotalTime>
  <Pages>3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s.klossok@t-online.de</dc:creator>
  <cp:keywords/>
  <dc:description/>
  <cp:lastModifiedBy>Eddy Gella</cp:lastModifiedBy>
  <cp:revision>26</cp:revision>
  <dcterms:created xsi:type="dcterms:W3CDTF">2014-10-14T10:39:00Z</dcterms:created>
  <dcterms:modified xsi:type="dcterms:W3CDTF">2014-10-20T21:14:00Z</dcterms:modified>
</cp:coreProperties>
</file>